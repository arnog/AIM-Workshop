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5F5" w:rsidRDefault="007C3E04" w:rsidP="00CE2E41">
      <w:pPr>
        <w:pStyle w:val="Heading1"/>
      </w:pPr>
      <w:r>
        <w:t>AIM examples</w:t>
      </w:r>
    </w:p>
    <w:p w:rsidR="007C3E04" w:rsidRDefault="007C3E04" w:rsidP="007C3E04"/>
    <w:p w:rsidR="00FF1A76" w:rsidRDefault="00FF1A76" w:rsidP="007C3E04"/>
    <w:p w:rsidR="007C3E04" w:rsidRDefault="00A31FFB" w:rsidP="007C3E04">
      <w:r>
        <w:t xml:space="preserve">1.  </w:t>
      </w:r>
      <w:r w:rsidR="007C3E04" w:rsidRPr="007C3E04">
        <w:rPr>
          <w:position w:val="-50"/>
        </w:rPr>
        <w:object w:dxaOrig="13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1pt;height:56.1pt" o:ole="">
            <v:imagedata r:id="rId6" o:title=""/>
          </v:shape>
          <o:OLEObject Type="Embed" ProgID="Equation.DSMT4" ShapeID="_x0000_i1027" DrawAspect="Content" ObjectID="_1588451949" r:id="rId7"/>
        </w:object>
      </w:r>
      <w:r w:rsidR="007C3E04">
        <w:t xml:space="preserve"> </w:t>
      </w:r>
    </w:p>
    <w:p w:rsidR="00B56B34" w:rsidRDefault="00B56B34" w:rsidP="007C3E04"/>
    <w:p w:rsidR="00B56B34" w:rsidRDefault="00B56B34" w:rsidP="007C3E04">
      <w:r>
        <w:t>$\left</w:t>
      </w:r>
      <w:proofErr w:type="gramStart"/>
      <w:r>
        <w:t>\{</w:t>
      </w:r>
      <w:proofErr w:type="gramEnd"/>
      <w:r>
        <w:t xml:space="preserve"> \begin{matrix}</w:t>
      </w:r>
    </w:p>
    <w:p w:rsidR="00B56B34" w:rsidRDefault="00B56B34" w:rsidP="007C3E04">
      <w:r>
        <w:t xml:space="preserve">   x=r\cos </w:t>
      </w:r>
      <w:proofErr w:type="gramStart"/>
      <w:r>
        <w:t>t  \</w:t>
      </w:r>
      <w:proofErr w:type="gramEnd"/>
      <w:r>
        <w:t>\</w:t>
      </w:r>
    </w:p>
    <w:p w:rsidR="00B56B34" w:rsidRDefault="00B56B34" w:rsidP="007C3E04">
      <w:r>
        <w:t xml:space="preserve">   y=r\sin </w:t>
      </w:r>
      <w:proofErr w:type="gramStart"/>
      <w:r>
        <w:t>t  \</w:t>
      </w:r>
      <w:proofErr w:type="gramEnd"/>
      <w:r>
        <w:t>\</w:t>
      </w:r>
    </w:p>
    <w:p w:rsidR="00B56B34" w:rsidRDefault="00B56B34" w:rsidP="007C3E04">
      <w:r>
        <w:t xml:space="preserve">   z</w:t>
      </w:r>
      <w:proofErr w:type="gramStart"/>
      <w:r>
        <w:t>={</w:t>
      </w:r>
      <w:proofErr w:type="gramEnd"/>
      <w:r>
        <w:t>{r}^{2}}\sin 3t  \\</w:t>
      </w:r>
    </w:p>
    <w:p w:rsidR="00B56B34" w:rsidRPr="007C3E04" w:rsidRDefault="00B56B34" w:rsidP="007C3E04">
      <w:r>
        <w:t>\end{matrix} \right.$</w:t>
      </w:r>
    </w:p>
    <w:p w:rsidR="00CE2E41" w:rsidRDefault="00CE2E41" w:rsidP="00CE2E41">
      <w:pPr>
        <w:pStyle w:val="Heading2"/>
      </w:pPr>
    </w:p>
    <w:p w:rsidR="00404175" w:rsidRDefault="00404175" w:rsidP="005315EC">
      <w:r>
        <w:t xml:space="preserve">3.  </w:t>
      </w:r>
      <w:r w:rsidR="00697862" w:rsidRPr="00697862">
        <w:rPr>
          <w:position w:val="-30"/>
        </w:rPr>
        <w:object w:dxaOrig="1900" w:dyaOrig="720">
          <v:shape id="_x0000_i1051" type="#_x0000_t75" style="width:95.1pt;height:36pt" o:ole="">
            <v:imagedata r:id="rId8" o:title=""/>
          </v:shape>
          <o:OLEObject Type="Embed" ProgID="Equation.DSMT4" ShapeID="_x0000_i1051" DrawAspect="Content" ObjectID="_1588451950" r:id="rId9"/>
        </w:object>
      </w:r>
      <w:r w:rsidR="00697862">
        <w:t xml:space="preserve"> </w:t>
      </w:r>
    </w:p>
    <w:p w:rsidR="00404175" w:rsidRDefault="00404175" w:rsidP="005315EC"/>
    <w:p w:rsidR="00456422" w:rsidRDefault="00456422" w:rsidP="005315EC">
      <w:r>
        <w:t>\[\left| x \right|=\left</w:t>
      </w:r>
      <w:proofErr w:type="gramStart"/>
      <w:r>
        <w:t>\{</w:t>
      </w:r>
      <w:proofErr w:type="gramEnd"/>
      <w:r>
        <w:t xml:space="preserve"> \begin{matrix}</w:t>
      </w:r>
    </w:p>
    <w:p w:rsidR="00456422" w:rsidRDefault="00456422" w:rsidP="005315EC">
      <w:r>
        <w:t xml:space="preserve">   x\quad \text{if}\,x\</w:t>
      </w:r>
      <w:proofErr w:type="spellStart"/>
      <w:r>
        <w:t>ge</w:t>
      </w:r>
      <w:proofErr w:type="spellEnd"/>
      <w:r>
        <w:t xml:space="preserve"> </w:t>
      </w:r>
      <w:proofErr w:type="gramStart"/>
      <w:r>
        <w:t>0  \</w:t>
      </w:r>
      <w:proofErr w:type="gramEnd"/>
      <w:r>
        <w:t>\</w:t>
      </w:r>
    </w:p>
    <w:p w:rsidR="00456422" w:rsidRDefault="00456422" w:rsidP="005315EC">
      <w:r>
        <w:t xml:space="preserve">   -x\quad \text{if}\,x&lt;</w:t>
      </w:r>
      <w:proofErr w:type="gramStart"/>
      <w:r>
        <w:t>0  \</w:t>
      </w:r>
      <w:proofErr w:type="gramEnd"/>
      <w:r>
        <w:t>\</w:t>
      </w:r>
    </w:p>
    <w:p w:rsidR="00456422" w:rsidRDefault="00456422" w:rsidP="005315EC">
      <w:r>
        <w:t>\end{matrix} \right.\]</w:t>
      </w:r>
    </w:p>
    <w:p w:rsidR="00404175" w:rsidRDefault="00404175" w:rsidP="005315EC"/>
    <w:p w:rsidR="00404175" w:rsidRDefault="00404175" w:rsidP="005315EC"/>
    <w:p w:rsidR="005315EC" w:rsidRPr="005315EC" w:rsidRDefault="00703866" w:rsidP="005315EC">
      <w:r>
        <w:t xml:space="preserve">5.  </w:t>
      </w:r>
      <w:r w:rsidRPr="00703866">
        <w:rPr>
          <w:position w:val="-68"/>
        </w:rPr>
        <w:object w:dxaOrig="2200" w:dyaOrig="1480">
          <v:shape id="_x0000_i1048" type="#_x0000_t75" style="width:110.1pt;height:74.1pt" o:ole="">
            <v:imagedata r:id="rId10" o:title=""/>
          </v:shape>
          <o:OLEObject Type="Embed" ProgID="Equation.DSMT4" ShapeID="_x0000_i1048" DrawAspect="Content" ObjectID="_1588451951" r:id="rId11"/>
        </w:object>
      </w:r>
      <w:r w:rsidR="005315EC">
        <w:t xml:space="preserve"> </w:t>
      </w:r>
      <w:bookmarkStart w:id="0" w:name="_GoBack"/>
      <w:bookmarkEnd w:id="0"/>
    </w:p>
    <w:p w:rsidR="00CE2E41" w:rsidRPr="00CE2E41" w:rsidRDefault="00CE2E41" w:rsidP="00CE2E41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CE2E4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ED07AE" w:rsidRDefault="00ED07AE" w:rsidP="00CE2E41">
      <w:r>
        <w:t>${{J</w:t>
      </w:r>
      <w:proofErr w:type="gramStart"/>
      <w:r>
        <w:t>}_</w:t>
      </w:r>
      <w:proofErr w:type="gramEnd"/>
      <w:r>
        <w:t>{</w:t>
      </w:r>
      <w:proofErr w:type="spellStart"/>
      <w:r>
        <w:t>i</w:t>
      </w:r>
      <w:proofErr w:type="spellEnd"/>
      <w:r>
        <w:t>}}=\left[ \begin{matrix}</w:t>
      </w:r>
    </w:p>
    <w:p w:rsidR="00ED07AE" w:rsidRDefault="00ED07AE" w:rsidP="00CE2E41">
      <w:r>
        <w:t xml:space="preserve">   {{C</w:t>
      </w:r>
      <w:proofErr w:type="gramStart"/>
      <w:r>
        <w:t>}_</w:t>
      </w:r>
      <w:proofErr w:type="gramEnd"/>
      <w:r>
        <w:t>{</w:t>
      </w:r>
      <w:proofErr w:type="spellStart"/>
      <w:r>
        <w:t>i</w:t>
      </w:r>
      <w:proofErr w:type="spellEnd"/>
      <w:r>
        <w:t>}} &amp; I &amp; {} &amp; {</w:t>
      </w:r>
      <w:proofErr w:type="gramStart"/>
      <w:r>
        <w:t>}  \</w:t>
      </w:r>
      <w:proofErr w:type="gramEnd"/>
      <w:r>
        <w:t>\</w:t>
      </w:r>
    </w:p>
    <w:p w:rsidR="00ED07AE" w:rsidRDefault="00ED07AE" w:rsidP="00CE2E41">
      <w:r>
        <w:t xml:space="preserve">   {} &amp; {{C</w:t>
      </w:r>
      <w:proofErr w:type="gramStart"/>
      <w:r>
        <w:t>}_</w:t>
      </w:r>
      <w:proofErr w:type="gramEnd"/>
      <w:r>
        <w:t>{</w:t>
      </w:r>
      <w:proofErr w:type="spellStart"/>
      <w:r>
        <w:t>i</w:t>
      </w:r>
      <w:proofErr w:type="spellEnd"/>
      <w:r>
        <w:t>}} &amp; \</w:t>
      </w:r>
      <w:proofErr w:type="spellStart"/>
      <w:r>
        <w:t>ddots</w:t>
      </w:r>
      <w:proofErr w:type="spellEnd"/>
      <w:r>
        <w:t xml:space="preserve">  &amp; {}  \\</w:t>
      </w:r>
    </w:p>
    <w:p w:rsidR="00ED07AE" w:rsidRDefault="00ED07AE" w:rsidP="00CE2E41">
      <w:r>
        <w:t xml:space="preserve">   {} &amp; {} &amp; \</w:t>
      </w:r>
      <w:proofErr w:type="spellStart"/>
      <w:proofErr w:type="gramStart"/>
      <w:r>
        <w:t>ddots</w:t>
      </w:r>
      <w:proofErr w:type="spellEnd"/>
      <w:r>
        <w:t xml:space="preserve">  &amp;</w:t>
      </w:r>
      <w:proofErr w:type="gramEnd"/>
      <w:r>
        <w:t xml:space="preserve"> I  \\</w:t>
      </w:r>
    </w:p>
    <w:p w:rsidR="00ED07AE" w:rsidRDefault="00ED07AE" w:rsidP="00CE2E41">
      <w:r>
        <w:t xml:space="preserve">   {} &amp; {} &amp; {} &amp; {{C</w:t>
      </w:r>
      <w:proofErr w:type="gramStart"/>
      <w:r>
        <w:t>}_</w:t>
      </w:r>
      <w:proofErr w:type="gramEnd"/>
      <w:r>
        <w:t>{</w:t>
      </w:r>
      <w:proofErr w:type="spellStart"/>
      <w:r>
        <w:t>i</w:t>
      </w:r>
      <w:proofErr w:type="spellEnd"/>
      <w:r>
        <w:t>}}  \\</w:t>
      </w:r>
    </w:p>
    <w:p w:rsidR="00CE2E41" w:rsidRPr="00CE2E41" w:rsidRDefault="00ED07AE" w:rsidP="00CE2E41">
      <w:r>
        <w:t>\end{matrix} \right]$</w:t>
      </w:r>
    </w:p>
    <w:p w:rsidR="00CE2E41" w:rsidRPr="00CE2E41" w:rsidRDefault="00CE2E41" w:rsidP="00CE2E41"/>
    <w:p w:rsidR="00CE2E41" w:rsidRPr="00CE2E41" w:rsidRDefault="00CE2E41" w:rsidP="00CE2E41">
      <w:r w:rsidRPr="00CE2E41">
        <w:t xml:space="preserve"> </w:t>
      </w:r>
    </w:p>
    <w:sectPr w:rsidR="00CE2E41" w:rsidRPr="00CE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04"/>
    <w:rsid w:val="003F586B"/>
    <w:rsid w:val="00402F70"/>
    <w:rsid w:val="00404175"/>
    <w:rsid w:val="00456422"/>
    <w:rsid w:val="004B15F5"/>
    <w:rsid w:val="005315EC"/>
    <w:rsid w:val="00610378"/>
    <w:rsid w:val="00697862"/>
    <w:rsid w:val="00703866"/>
    <w:rsid w:val="00734712"/>
    <w:rsid w:val="007C3E04"/>
    <w:rsid w:val="008A6297"/>
    <w:rsid w:val="00A31FFB"/>
    <w:rsid w:val="00AB5321"/>
    <w:rsid w:val="00B56B34"/>
    <w:rsid w:val="00BE12DC"/>
    <w:rsid w:val="00C50F8F"/>
    <w:rsid w:val="00CE2E41"/>
    <w:rsid w:val="00ED07AE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41"/>
    <w:pPr>
      <w:keepNext/>
      <w:keepLines/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41"/>
    <w:pPr>
      <w:keepNext/>
      <w:keepLines/>
      <w:spacing w:before="200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E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4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E41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E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DisplayEquation">
    <w:name w:val="MTDisplayEquation"/>
    <w:basedOn w:val="Normal"/>
    <w:next w:val="Normal"/>
    <w:link w:val="MTDisplayEquationChar"/>
    <w:rsid w:val="00FF1A76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F1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41"/>
    <w:pPr>
      <w:keepNext/>
      <w:keepLines/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41"/>
    <w:pPr>
      <w:keepNext/>
      <w:keepLines/>
      <w:spacing w:before="200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E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4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E41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E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DisplayEquation">
    <w:name w:val="MTDisplayEquation"/>
    <w:basedOn w:val="Normal"/>
    <w:next w:val="Normal"/>
    <w:link w:val="MTDisplayEquationChar"/>
    <w:rsid w:val="00FF1A76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F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obl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9BD14BE-A1CB-4F68-B717-40BB6333096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382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SNoble</dc:creator>
  <cp:lastModifiedBy>SNoble</cp:lastModifiedBy>
  <cp:revision>3</cp:revision>
  <dcterms:created xsi:type="dcterms:W3CDTF">2018-05-21T21:30:00Z</dcterms:created>
  <dcterms:modified xsi:type="dcterms:W3CDTF">2018-05-22T03:52:00Z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